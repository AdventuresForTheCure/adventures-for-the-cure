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871CA" w14:textId="77777777" w:rsidR="00AD20E0" w:rsidRDefault="008C5662">
      <w:pPr>
        <w:pStyle w:val="DocumentHeading"/>
      </w:pPr>
      <w:r>
        <w:t>Final Balance</w:t>
      </w:r>
      <w:r w:rsidR="00877B9E">
        <w:t xml:space="preserve"> </w:t>
      </w:r>
      <w:r w:rsidR="003603A3">
        <w:t>Invoice</w:t>
      </w:r>
    </w:p>
    <w:tbl>
      <w:tblPr>
        <w:tblStyle w:val="HostTable-Borderless"/>
        <w:tblW w:w="5000" w:type="pct"/>
        <w:tblLook w:val="04A0" w:firstRow="1" w:lastRow="0" w:firstColumn="1" w:lastColumn="0" w:noHBand="0" w:noVBand="1"/>
      </w:tblPr>
      <w:tblGrid>
        <w:gridCol w:w="5490"/>
        <w:gridCol w:w="629"/>
        <w:gridCol w:w="4681"/>
      </w:tblGrid>
      <w:tr w:rsidR="00AD20E0" w14:paraId="326146B3" w14:textId="77777777">
        <w:tc>
          <w:tcPr>
            <w:tcW w:w="2542" w:type="pct"/>
          </w:tcPr>
          <w:tbl>
            <w:tblPr>
              <w:tblStyle w:val="BodyTable"/>
              <w:tblW w:w="5130" w:type="dxa"/>
              <w:tblLook w:val="04A0" w:firstRow="1" w:lastRow="0" w:firstColumn="1" w:lastColumn="0" w:noHBand="0" w:noVBand="1"/>
            </w:tblPr>
            <w:tblGrid>
              <w:gridCol w:w="5130"/>
            </w:tblGrid>
            <w:tr w:rsidR="00877B9E" w14:paraId="48102660" w14:textId="77777777" w:rsidTr="00877B9E">
              <w:tc>
                <w:tcPr>
                  <w:tcW w:w="5000" w:type="pct"/>
                </w:tcPr>
                <w:p w14:paraId="2D820A22" w14:textId="3D342A19" w:rsidR="00877B9E" w:rsidRDefault="00877B9E" w:rsidP="00B97E43">
                  <w:pPr>
                    <w:pStyle w:val="HeaderTableHeading"/>
                    <w:ind w:left="738" w:hanging="738"/>
                  </w:pPr>
                  <w:r>
                    <w:t xml:space="preserve">Bill To:  </w:t>
                  </w:r>
                  <w:r w:rsidR="00AF390A">
                    <w:t>Adventures for the Cure</w:t>
                  </w:r>
                  <w:r>
                    <w:br/>
                  </w:r>
                  <w:r w:rsidR="00AF390A">
                    <w:t>C/O Matt O’Brian</w:t>
                  </w:r>
                </w:p>
                <w:p w14:paraId="70CB7338" w14:textId="77777777" w:rsidR="00877B9E" w:rsidRDefault="00877B9E" w:rsidP="00877B9E">
                  <w:pPr>
                    <w:pStyle w:val="HeaderTableHeading"/>
                    <w:ind w:left="738" w:hanging="738"/>
                  </w:pPr>
                </w:p>
              </w:tc>
            </w:tr>
            <w:tr w:rsidR="00877B9E" w14:paraId="5B2C4F14" w14:textId="77777777" w:rsidTr="00B97E43">
              <w:trPr>
                <w:trHeight w:val="486"/>
              </w:trPr>
              <w:tc>
                <w:tcPr>
                  <w:tcW w:w="5000" w:type="pct"/>
                </w:tcPr>
                <w:p w14:paraId="2E9D149B" w14:textId="77777777" w:rsidR="00877B9E" w:rsidRDefault="00877B9E">
                  <w:pPr>
                    <w:pStyle w:val="TableHeadingSmall"/>
                  </w:pPr>
                </w:p>
              </w:tc>
            </w:tr>
          </w:tbl>
          <w:p w14:paraId="4DE2AB20" w14:textId="77777777" w:rsidR="00AD20E0" w:rsidRDefault="00AD20E0"/>
        </w:tc>
        <w:tc>
          <w:tcPr>
            <w:tcW w:w="291" w:type="pct"/>
          </w:tcPr>
          <w:p w14:paraId="0BCBC3F1" w14:textId="77777777" w:rsidR="00AD20E0" w:rsidRDefault="00AD20E0"/>
        </w:tc>
        <w:tc>
          <w:tcPr>
            <w:tcW w:w="2167" w:type="pct"/>
          </w:tcPr>
          <w:tbl>
            <w:tblPr>
              <w:tblStyle w:val="BodyTable"/>
              <w:tblW w:w="4150" w:type="dxa"/>
              <w:tblLook w:val="04A0" w:firstRow="1" w:lastRow="0" w:firstColumn="1" w:lastColumn="0" w:noHBand="0" w:noVBand="1"/>
            </w:tblPr>
            <w:tblGrid>
              <w:gridCol w:w="2251"/>
              <w:gridCol w:w="1899"/>
            </w:tblGrid>
            <w:tr w:rsidR="00877B9E" w14:paraId="2DA3D882" w14:textId="77777777" w:rsidTr="00877B9E">
              <w:trPr>
                <w:trHeight w:val="720"/>
              </w:trPr>
              <w:tc>
                <w:tcPr>
                  <w:tcW w:w="2712" w:type="pct"/>
                </w:tcPr>
                <w:p w14:paraId="2328BBCF" w14:textId="08496C37" w:rsidR="00AD20E0" w:rsidRDefault="003603A3" w:rsidP="00AF390A">
                  <w:pPr>
                    <w:pStyle w:val="HeaderTableHeading"/>
                    <w:ind w:right="-981"/>
                  </w:pPr>
                  <w:r>
                    <w:t>Invoice No.:</w:t>
                  </w:r>
                  <w:r w:rsidR="008C5662">
                    <w:t xml:space="preserve">  2014</w:t>
                  </w:r>
                  <w:r w:rsidR="00AF390A">
                    <w:t>0406</w:t>
                  </w:r>
                  <w:r w:rsidR="00877B9E">
                    <w:t>001</w:t>
                  </w:r>
                  <w:r w:rsidR="00AF390A">
                    <w:t>1</w:t>
                  </w:r>
                </w:p>
              </w:tc>
              <w:tc>
                <w:tcPr>
                  <w:tcW w:w="2288" w:type="pct"/>
                </w:tcPr>
                <w:p w14:paraId="6CB9C412" w14:textId="77777777" w:rsidR="00AD20E0" w:rsidRDefault="00AD20E0">
                  <w:pPr>
                    <w:pStyle w:val="BodyText"/>
                  </w:pPr>
                </w:p>
              </w:tc>
            </w:tr>
          </w:tbl>
          <w:p w14:paraId="01B5B159" w14:textId="77777777" w:rsidR="00AD20E0" w:rsidRDefault="00AD20E0"/>
        </w:tc>
      </w:tr>
    </w:tbl>
    <w:p w14:paraId="58E210AD" w14:textId="77777777" w:rsidR="00AD20E0" w:rsidRDefault="00AD20E0" w:rsidP="00B97E43">
      <w:pPr>
        <w:pStyle w:val="SpaceBetween"/>
        <w:ind w:left="0"/>
      </w:pP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542"/>
        <w:gridCol w:w="1631"/>
        <w:gridCol w:w="2176"/>
        <w:gridCol w:w="1343"/>
        <w:gridCol w:w="1343"/>
        <w:gridCol w:w="1343"/>
        <w:gridCol w:w="1489"/>
      </w:tblGrid>
      <w:tr w:rsidR="00AD20E0" w14:paraId="668944ED" w14:textId="77777777" w:rsidTr="0070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pct"/>
          </w:tcPr>
          <w:p w14:paraId="73A6B0E9" w14:textId="77777777" w:rsidR="00AD20E0" w:rsidRDefault="003603A3">
            <w:pPr>
              <w:pStyle w:val="TableHeadingCenter"/>
            </w:pPr>
            <w:r>
              <w:t>Date</w:t>
            </w:r>
          </w:p>
        </w:tc>
        <w:tc>
          <w:tcPr>
            <w:tcW w:w="750" w:type="pct"/>
          </w:tcPr>
          <w:p w14:paraId="5CDDC258" w14:textId="77777777" w:rsidR="00AD20E0" w:rsidRDefault="003603A3">
            <w:pPr>
              <w:pStyle w:val="TableHeadingCenter"/>
            </w:pPr>
            <w:r>
              <w:t>Order No.</w:t>
            </w:r>
          </w:p>
        </w:tc>
        <w:tc>
          <w:tcPr>
            <w:tcW w:w="1001" w:type="pct"/>
          </w:tcPr>
          <w:p w14:paraId="427592CB" w14:textId="77777777" w:rsidR="00AD20E0" w:rsidRDefault="003603A3">
            <w:pPr>
              <w:pStyle w:val="TableHeadingCenter"/>
            </w:pPr>
            <w:r>
              <w:t>Sales Rep.</w:t>
            </w:r>
          </w:p>
        </w:tc>
        <w:tc>
          <w:tcPr>
            <w:tcW w:w="618" w:type="pct"/>
          </w:tcPr>
          <w:p w14:paraId="338D5402" w14:textId="77777777" w:rsidR="00AD20E0" w:rsidRDefault="003603A3">
            <w:pPr>
              <w:pStyle w:val="TableHeadingCenter"/>
            </w:pPr>
            <w:r>
              <w:t>FOB</w:t>
            </w:r>
          </w:p>
        </w:tc>
        <w:tc>
          <w:tcPr>
            <w:tcW w:w="618" w:type="pct"/>
          </w:tcPr>
          <w:p w14:paraId="4FDC9788" w14:textId="77777777" w:rsidR="00AD20E0" w:rsidRDefault="003603A3">
            <w:pPr>
              <w:pStyle w:val="TableHeadingCenter"/>
            </w:pPr>
            <w:r>
              <w:t>Ship Via</w:t>
            </w:r>
          </w:p>
        </w:tc>
        <w:tc>
          <w:tcPr>
            <w:tcW w:w="618" w:type="pct"/>
          </w:tcPr>
          <w:p w14:paraId="5CAE2F32" w14:textId="77777777" w:rsidR="00AD20E0" w:rsidRDefault="003603A3">
            <w:pPr>
              <w:pStyle w:val="TableHeadingCenter"/>
            </w:pPr>
            <w:r>
              <w:t>Terms</w:t>
            </w:r>
          </w:p>
        </w:tc>
        <w:tc>
          <w:tcPr>
            <w:tcW w:w="685" w:type="pct"/>
          </w:tcPr>
          <w:p w14:paraId="2155757F" w14:textId="77777777" w:rsidR="00AD20E0" w:rsidRDefault="003603A3">
            <w:pPr>
              <w:pStyle w:val="TableHeadingCenter"/>
            </w:pPr>
            <w:r>
              <w:t>Tax ID</w:t>
            </w:r>
          </w:p>
        </w:tc>
      </w:tr>
      <w:tr w:rsidR="00AD20E0" w14:paraId="5B5AFEB8" w14:textId="77777777" w:rsidTr="00703922">
        <w:tc>
          <w:tcPr>
            <w:tcW w:w="709" w:type="pct"/>
          </w:tcPr>
          <w:p w14:paraId="3B26365A" w14:textId="553DAAE1" w:rsidR="00AD20E0" w:rsidRDefault="00703922" w:rsidP="00AF390A">
            <w:pPr>
              <w:pStyle w:val="TableTextCenter"/>
            </w:pPr>
            <w:r>
              <w:t>April 29</w:t>
            </w:r>
            <w:r w:rsidRPr="00703922">
              <w:rPr>
                <w:vertAlign w:val="superscript"/>
              </w:rPr>
              <w:t>th</w:t>
            </w:r>
            <w:r>
              <w:t>, 2017</w:t>
            </w:r>
          </w:p>
        </w:tc>
        <w:tc>
          <w:tcPr>
            <w:tcW w:w="750" w:type="pct"/>
          </w:tcPr>
          <w:p w14:paraId="43FFF702" w14:textId="77777777" w:rsidR="00AD20E0" w:rsidRDefault="00AD20E0">
            <w:pPr>
              <w:pStyle w:val="TableTextCenter"/>
            </w:pPr>
          </w:p>
        </w:tc>
        <w:tc>
          <w:tcPr>
            <w:tcW w:w="1001" w:type="pct"/>
          </w:tcPr>
          <w:p w14:paraId="4DB3D92C" w14:textId="77777777" w:rsidR="00AD20E0" w:rsidRDefault="00B97E43">
            <w:pPr>
              <w:pStyle w:val="TableTextCenter"/>
            </w:pPr>
            <w:r>
              <w:t>Robert</w:t>
            </w:r>
          </w:p>
        </w:tc>
        <w:tc>
          <w:tcPr>
            <w:tcW w:w="618" w:type="pct"/>
          </w:tcPr>
          <w:p w14:paraId="079F57D6" w14:textId="77777777" w:rsidR="00AD20E0" w:rsidRDefault="00AD20E0">
            <w:pPr>
              <w:pStyle w:val="TableTextCenter"/>
            </w:pPr>
          </w:p>
        </w:tc>
        <w:tc>
          <w:tcPr>
            <w:tcW w:w="618" w:type="pct"/>
          </w:tcPr>
          <w:p w14:paraId="06F960F9" w14:textId="77777777" w:rsidR="00AD20E0" w:rsidRDefault="00AD20E0">
            <w:pPr>
              <w:pStyle w:val="TableTextCenter"/>
              <w:jc w:val="left"/>
            </w:pPr>
          </w:p>
        </w:tc>
        <w:tc>
          <w:tcPr>
            <w:tcW w:w="618" w:type="pct"/>
          </w:tcPr>
          <w:p w14:paraId="2809D4B9" w14:textId="77777777" w:rsidR="00AD20E0" w:rsidRDefault="0085193B" w:rsidP="0085193B">
            <w:pPr>
              <w:pStyle w:val="TableTextCenter"/>
            </w:pPr>
            <w:r>
              <w:t>Due on Receipt</w:t>
            </w:r>
          </w:p>
        </w:tc>
        <w:tc>
          <w:tcPr>
            <w:tcW w:w="685" w:type="pct"/>
          </w:tcPr>
          <w:p w14:paraId="1C3293C0" w14:textId="77777777" w:rsidR="00AD20E0" w:rsidRDefault="00AD20E0">
            <w:pPr>
              <w:pStyle w:val="TableTextCenter"/>
            </w:pPr>
          </w:p>
        </w:tc>
      </w:tr>
    </w:tbl>
    <w:p w14:paraId="4CEACE1B" w14:textId="77777777" w:rsidR="00AD20E0" w:rsidRDefault="003603A3">
      <w:pPr>
        <w:pStyle w:val="SpaceBetween"/>
      </w:pPr>
      <w:r>
        <w:t xml:space="preserve"> </w:t>
      </w:r>
    </w:p>
    <w:tbl>
      <w:tblPr>
        <w:tblStyle w:val="InvoiceTable"/>
        <w:tblW w:w="4836" w:type="pct"/>
        <w:tblLook w:val="04A0" w:firstRow="1" w:lastRow="0" w:firstColumn="1" w:lastColumn="0" w:noHBand="0" w:noVBand="1"/>
      </w:tblPr>
      <w:tblGrid>
        <w:gridCol w:w="1441"/>
        <w:gridCol w:w="1440"/>
        <w:gridCol w:w="2232"/>
        <w:gridCol w:w="1440"/>
        <w:gridCol w:w="1440"/>
        <w:gridCol w:w="1440"/>
        <w:gridCol w:w="1152"/>
      </w:tblGrid>
      <w:tr w:rsidR="00AD20E0" w14:paraId="7910567C" w14:textId="77777777" w:rsidTr="003A2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1" w:type="dxa"/>
          </w:tcPr>
          <w:p w14:paraId="66F1C5E9" w14:textId="77777777" w:rsidR="00AD20E0" w:rsidRDefault="003603A3">
            <w:pPr>
              <w:pStyle w:val="TableHeadingCenter"/>
            </w:pPr>
            <w:r>
              <w:t>Quantity</w:t>
            </w:r>
          </w:p>
        </w:tc>
        <w:tc>
          <w:tcPr>
            <w:tcW w:w="1440" w:type="dxa"/>
          </w:tcPr>
          <w:p w14:paraId="64426F42" w14:textId="77777777" w:rsidR="00AD20E0" w:rsidRDefault="003603A3">
            <w:pPr>
              <w:pStyle w:val="TableHeadingCenter"/>
            </w:pPr>
            <w:r>
              <w:t>Item</w:t>
            </w:r>
          </w:p>
        </w:tc>
        <w:tc>
          <w:tcPr>
            <w:tcW w:w="2232" w:type="dxa"/>
          </w:tcPr>
          <w:p w14:paraId="63B31B3B" w14:textId="77777777" w:rsidR="00AD20E0" w:rsidRDefault="003603A3">
            <w:pPr>
              <w:pStyle w:val="TableHeadingCenter"/>
            </w:pPr>
            <w:r>
              <w:t>Description</w:t>
            </w:r>
          </w:p>
        </w:tc>
        <w:tc>
          <w:tcPr>
            <w:tcW w:w="1440" w:type="dxa"/>
          </w:tcPr>
          <w:p w14:paraId="6928819E" w14:textId="77777777" w:rsidR="00AD20E0" w:rsidRDefault="003603A3">
            <w:pPr>
              <w:pStyle w:val="TableHeadingCenter"/>
            </w:pPr>
            <w:r>
              <w:t>Discount</w:t>
            </w:r>
          </w:p>
        </w:tc>
        <w:tc>
          <w:tcPr>
            <w:tcW w:w="1440" w:type="dxa"/>
          </w:tcPr>
          <w:p w14:paraId="52018CC6" w14:textId="77777777" w:rsidR="00AD20E0" w:rsidRDefault="003603A3">
            <w:pPr>
              <w:pStyle w:val="TableHeadingCenter"/>
            </w:pPr>
            <w:r>
              <w:t>Taxable</w:t>
            </w:r>
          </w:p>
        </w:tc>
        <w:tc>
          <w:tcPr>
            <w:tcW w:w="1440" w:type="dxa"/>
          </w:tcPr>
          <w:p w14:paraId="208263DE" w14:textId="77777777" w:rsidR="00AD20E0" w:rsidRDefault="003603A3">
            <w:pPr>
              <w:pStyle w:val="TableHeadingCenter"/>
            </w:pPr>
            <w:r>
              <w:t>Unit Price</w:t>
            </w:r>
          </w:p>
        </w:tc>
        <w:tc>
          <w:tcPr>
            <w:tcW w:w="1152" w:type="dxa"/>
          </w:tcPr>
          <w:p w14:paraId="453E109E" w14:textId="77777777" w:rsidR="00AD20E0" w:rsidRDefault="003603A3">
            <w:pPr>
              <w:pStyle w:val="TableHeadingCenter"/>
            </w:pPr>
            <w:r>
              <w:t>Total</w:t>
            </w:r>
          </w:p>
        </w:tc>
      </w:tr>
      <w:tr w:rsidR="00AD20E0" w14:paraId="18043D76" w14:textId="77777777" w:rsidTr="003A2C27">
        <w:tc>
          <w:tcPr>
            <w:tcW w:w="1441" w:type="dxa"/>
          </w:tcPr>
          <w:p w14:paraId="02D2D221" w14:textId="55E731FE" w:rsidR="00AD20E0" w:rsidRDefault="0020798C">
            <w:pPr>
              <w:pStyle w:val="TableTextCenter"/>
            </w:pPr>
            <w:r>
              <w:t>1</w:t>
            </w:r>
          </w:p>
        </w:tc>
        <w:tc>
          <w:tcPr>
            <w:tcW w:w="1440" w:type="dxa"/>
          </w:tcPr>
          <w:p w14:paraId="6CD3F1DC" w14:textId="0BF7F508" w:rsidR="00AD20E0" w:rsidRDefault="0020798C">
            <w:pPr>
              <w:pStyle w:val="TableText"/>
            </w:pPr>
            <w:r>
              <w:t>Race Timing</w:t>
            </w:r>
          </w:p>
        </w:tc>
        <w:tc>
          <w:tcPr>
            <w:tcW w:w="2232" w:type="dxa"/>
          </w:tcPr>
          <w:p w14:paraId="19F275C5" w14:textId="427FEE47" w:rsidR="00AD20E0" w:rsidRDefault="0020798C">
            <w:pPr>
              <w:pStyle w:val="TableText"/>
            </w:pPr>
            <w:r>
              <w:t>Long Day race package</w:t>
            </w:r>
          </w:p>
        </w:tc>
        <w:tc>
          <w:tcPr>
            <w:tcW w:w="1440" w:type="dxa"/>
          </w:tcPr>
          <w:p w14:paraId="059CBFE4" w14:textId="0C6F6E4E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97A3F94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1E601FC" w14:textId="0CA4232C" w:rsidR="00AD20E0" w:rsidRDefault="0020798C">
            <w:pPr>
              <w:pStyle w:val="TableTextRight"/>
            </w:pPr>
            <w:r>
              <w:t>$1600.00</w:t>
            </w:r>
          </w:p>
        </w:tc>
        <w:tc>
          <w:tcPr>
            <w:tcW w:w="1152" w:type="dxa"/>
          </w:tcPr>
          <w:p w14:paraId="3FE6E5A2" w14:textId="0FE609A8" w:rsidR="00AD20E0" w:rsidRDefault="0020798C" w:rsidP="004B73DE">
            <w:pPr>
              <w:pStyle w:val="TableTextRight"/>
            </w:pPr>
            <w:r>
              <w:t>$1600.00</w:t>
            </w:r>
          </w:p>
        </w:tc>
      </w:tr>
      <w:tr w:rsidR="00AD20E0" w14:paraId="2045399B" w14:textId="77777777" w:rsidTr="003A2C27">
        <w:tc>
          <w:tcPr>
            <w:tcW w:w="1441" w:type="dxa"/>
          </w:tcPr>
          <w:p w14:paraId="75B6A7E3" w14:textId="22A89A96" w:rsidR="00AD20E0" w:rsidRDefault="001E4973">
            <w:pPr>
              <w:pStyle w:val="TableTextCenter"/>
            </w:pPr>
            <w:r>
              <w:t>1</w:t>
            </w:r>
          </w:p>
        </w:tc>
        <w:tc>
          <w:tcPr>
            <w:tcW w:w="1440" w:type="dxa"/>
          </w:tcPr>
          <w:p w14:paraId="7B53AF5D" w14:textId="2EE245EF" w:rsidR="00AD20E0" w:rsidRDefault="0020798C">
            <w:pPr>
              <w:pStyle w:val="TableText"/>
            </w:pPr>
            <w:r>
              <w:t>Travel</w:t>
            </w:r>
          </w:p>
        </w:tc>
        <w:tc>
          <w:tcPr>
            <w:tcW w:w="2232" w:type="dxa"/>
          </w:tcPr>
          <w:p w14:paraId="547B8562" w14:textId="39A1AFD3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21B8F185" w14:textId="4A532600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4F164AE4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2543E2EC" w14:textId="518DDC8E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38654643" w14:textId="3B5F231C" w:rsidR="00AD20E0" w:rsidRDefault="0020798C" w:rsidP="0020798C">
            <w:pPr>
              <w:pStyle w:val="TableTextRight"/>
            </w:pPr>
            <w:r>
              <w:t>$475.00</w:t>
            </w:r>
          </w:p>
        </w:tc>
      </w:tr>
      <w:tr w:rsidR="00AD20E0" w14:paraId="23F4B58A" w14:textId="77777777" w:rsidTr="003A2C27">
        <w:tc>
          <w:tcPr>
            <w:tcW w:w="1441" w:type="dxa"/>
          </w:tcPr>
          <w:p w14:paraId="1ABFAACE" w14:textId="359EC351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46085CDA" w14:textId="06563E40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49DF03FE" w14:textId="62DAFE2F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0BA8F73A" w14:textId="62A1D4A5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C211847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4CAD3C13" w14:textId="288071FE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2CE68E7A" w14:textId="6CF735E2" w:rsidR="00AD20E0" w:rsidRDefault="00AD20E0" w:rsidP="00354420">
            <w:pPr>
              <w:pStyle w:val="TableTextRight"/>
            </w:pPr>
          </w:p>
        </w:tc>
      </w:tr>
      <w:tr w:rsidR="00AD20E0" w14:paraId="348E5365" w14:textId="77777777" w:rsidTr="003A2C27">
        <w:tc>
          <w:tcPr>
            <w:tcW w:w="1441" w:type="dxa"/>
          </w:tcPr>
          <w:p w14:paraId="7DE53317" w14:textId="26B7B865" w:rsidR="00AD20E0" w:rsidRDefault="0020798C">
            <w:pPr>
              <w:pStyle w:val="TableTextCenter"/>
            </w:pPr>
            <w:r>
              <w:t>1</w:t>
            </w:r>
          </w:p>
        </w:tc>
        <w:tc>
          <w:tcPr>
            <w:tcW w:w="1440" w:type="dxa"/>
          </w:tcPr>
          <w:p w14:paraId="5CE5EFE4" w14:textId="7129B67B" w:rsidR="00AD20E0" w:rsidRDefault="0020798C">
            <w:pPr>
              <w:pStyle w:val="TableText"/>
            </w:pPr>
            <w:r>
              <w:t>Donation</w:t>
            </w:r>
          </w:p>
        </w:tc>
        <w:tc>
          <w:tcPr>
            <w:tcW w:w="2232" w:type="dxa"/>
          </w:tcPr>
          <w:p w14:paraId="7C30E573" w14:textId="684A8AF0" w:rsidR="00AD20E0" w:rsidRDefault="0020798C">
            <w:pPr>
              <w:pStyle w:val="TableText"/>
            </w:pPr>
            <w:r>
              <w:t>Donation to AFC</w:t>
            </w:r>
          </w:p>
        </w:tc>
        <w:tc>
          <w:tcPr>
            <w:tcW w:w="1440" w:type="dxa"/>
          </w:tcPr>
          <w:p w14:paraId="7ADF74FE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9983D2A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06F6F12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1E04ADDA" w14:textId="0EC0F594" w:rsidR="00AD20E0" w:rsidRDefault="0020798C">
            <w:pPr>
              <w:pStyle w:val="TableTextRight"/>
            </w:pPr>
            <w:r>
              <w:t>($1600.00)</w:t>
            </w:r>
          </w:p>
        </w:tc>
      </w:tr>
      <w:tr w:rsidR="00AD20E0" w14:paraId="5F8508CB" w14:textId="77777777" w:rsidTr="003A2C27">
        <w:tc>
          <w:tcPr>
            <w:tcW w:w="1441" w:type="dxa"/>
          </w:tcPr>
          <w:p w14:paraId="5322234E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5FB14A77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2F829CFC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40CD3CA6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C9C82A0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3B4BF131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6B70C010" w14:textId="77777777" w:rsidR="00AD20E0" w:rsidRDefault="00AD20E0">
            <w:pPr>
              <w:pStyle w:val="TableTextRight"/>
            </w:pPr>
          </w:p>
        </w:tc>
      </w:tr>
      <w:tr w:rsidR="00AD20E0" w14:paraId="39C8A4B6" w14:textId="77777777" w:rsidTr="003A2C27">
        <w:tc>
          <w:tcPr>
            <w:tcW w:w="1441" w:type="dxa"/>
          </w:tcPr>
          <w:p w14:paraId="0DAF2BA4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429E888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26CA547E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3B182A42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291A0091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594854D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0DCAD7E2" w14:textId="77777777" w:rsidR="00AD20E0" w:rsidRDefault="00AD20E0">
            <w:pPr>
              <w:pStyle w:val="TableTextRight"/>
            </w:pPr>
          </w:p>
        </w:tc>
      </w:tr>
      <w:tr w:rsidR="00AD20E0" w14:paraId="0435ECCF" w14:textId="77777777" w:rsidTr="003A2C27">
        <w:tc>
          <w:tcPr>
            <w:tcW w:w="1441" w:type="dxa"/>
          </w:tcPr>
          <w:p w14:paraId="6163A904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4757E28F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119B5534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0F2069C9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986F8D7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7A05527A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393A149F" w14:textId="77777777" w:rsidR="00AD20E0" w:rsidRDefault="00AD20E0">
            <w:pPr>
              <w:pStyle w:val="TableTextRight"/>
            </w:pPr>
          </w:p>
        </w:tc>
      </w:tr>
      <w:tr w:rsidR="00AD20E0" w14:paraId="25223337" w14:textId="77777777" w:rsidTr="003A2C27">
        <w:tc>
          <w:tcPr>
            <w:tcW w:w="1441" w:type="dxa"/>
          </w:tcPr>
          <w:p w14:paraId="23CA7AE5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29D977CA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16D536A2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0C9DABD0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17D4FE91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136B666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0B0049F7" w14:textId="77777777" w:rsidR="00AD20E0" w:rsidRDefault="00AD20E0">
            <w:pPr>
              <w:pStyle w:val="TableTextRight"/>
            </w:pPr>
          </w:p>
        </w:tc>
      </w:tr>
      <w:tr w:rsidR="00AD20E0" w14:paraId="1940A205" w14:textId="77777777" w:rsidTr="003A2C27">
        <w:tc>
          <w:tcPr>
            <w:tcW w:w="1441" w:type="dxa"/>
          </w:tcPr>
          <w:p w14:paraId="2C139E72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07B2509C" w14:textId="77777777" w:rsidR="00AD20E0" w:rsidRDefault="00AD20E0">
            <w:pPr>
              <w:pStyle w:val="TableText"/>
            </w:pPr>
          </w:p>
        </w:tc>
        <w:tc>
          <w:tcPr>
            <w:tcW w:w="2232" w:type="dxa"/>
          </w:tcPr>
          <w:p w14:paraId="5ECB384D" w14:textId="77777777" w:rsidR="00AD20E0" w:rsidRDefault="00AD20E0">
            <w:pPr>
              <w:pStyle w:val="TableText"/>
            </w:pPr>
          </w:p>
        </w:tc>
        <w:tc>
          <w:tcPr>
            <w:tcW w:w="1440" w:type="dxa"/>
          </w:tcPr>
          <w:p w14:paraId="353BD4B0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535B414C" w14:textId="77777777" w:rsidR="00AD20E0" w:rsidRDefault="00AD20E0">
            <w:pPr>
              <w:pStyle w:val="TableTextCenter"/>
            </w:pPr>
          </w:p>
        </w:tc>
        <w:tc>
          <w:tcPr>
            <w:tcW w:w="1440" w:type="dxa"/>
          </w:tcPr>
          <w:p w14:paraId="6EE4E6E2" w14:textId="77777777" w:rsidR="00AD20E0" w:rsidRDefault="00AD20E0">
            <w:pPr>
              <w:pStyle w:val="TableTextRight"/>
            </w:pPr>
          </w:p>
        </w:tc>
        <w:tc>
          <w:tcPr>
            <w:tcW w:w="1152" w:type="dxa"/>
          </w:tcPr>
          <w:p w14:paraId="5E7A69FB" w14:textId="77777777" w:rsidR="00AD20E0" w:rsidRDefault="00AD20E0">
            <w:pPr>
              <w:pStyle w:val="TableTextRight"/>
            </w:pPr>
          </w:p>
        </w:tc>
      </w:tr>
    </w:tbl>
    <w:p w14:paraId="529BC668" w14:textId="77777777" w:rsidR="00AD20E0" w:rsidRDefault="00AD20E0"/>
    <w:tbl>
      <w:tblPr>
        <w:tblStyle w:val="InvoiceTable"/>
        <w:tblW w:w="1883" w:type="pct"/>
        <w:jc w:val="right"/>
        <w:tblInd w:w="0" w:type="dxa"/>
        <w:tblLook w:val="04E0" w:firstRow="1" w:lastRow="1" w:firstColumn="1" w:lastColumn="0" w:noHBand="0" w:noVBand="1"/>
      </w:tblPr>
      <w:tblGrid>
        <w:gridCol w:w="2682"/>
        <w:gridCol w:w="1440"/>
      </w:tblGrid>
      <w:tr w:rsidR="00AD20E0" w14:paraId="2378B9D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682" w:type="dxa"/>
            <w:vAlign w:val="center"/>
          </w:tcPr>
          <w:p w14:paraId="3D175AC6" w14:textId="77777777" w:rsidR="00AD20E0" w:rsidRDefault="003603A3">
            <w:pPr>
              <w:pStyle w:val="TableHeadingRight"/>
            </w:pPr>
            <w:r>
              <w:t>Subtotal:</w:t>
            </w:r>
          </w:p>
        </w:tc>
        <w:tc>
          <w:tcPr>
            <w:tcW w:w="1440" w:type="dxa"/>
            <w:vAlign w:val="center"/>
          </w:tcPr>
          <w:p w14:paraId="44023359" w14:textId="6E14ACD5" w:rsidR="00AD20E0" w:rsidRDefault="0020798C">
            <w:pPr>
              <w:pStyle w:val="TableTextRight"/>
            </w:pPr>
            <w:r>
              <w:t>475.00</w:t>
            </w:r>
          </w:p>
        </w:tc>
      </w:tr>
      <w:tr w:rsidR="00AD20E0" w14:paraId="56A276C2" w14:textId="77777777">
        <w:trPr>
          <w:jc w:val="right"/>
        </w:trPr>
        <w:tc>
          <w:tcPr>
            <w:tcW w:w="2682" w:type="dxa"/>
            <w:vAlign w:val="center"/>
          </w:tcPr>
          <w:p w14:paraId="697F6000" w14:textId="77777777" w:rsidR="00AD20E0" w:rsidRDefault="003603A3">
            <w:pPr>
              <w:pStyle w:val="TableHeadingRight"/>
            </w:pPr>
            <w:r>
              <w:t>Tax:</w:t>
            </w:r>
          </w:p>
        </w:tc>
        <w:tc>
          <w:tcPr>
            <w:tcW w:w="1440" w:type="dxa"/>
            <w:vAlign w:val="center"/>
          </w:tcPr>
          <w:p w14:paraId="5692BE7C" w14:textId="77777777" w:rsidR="00AD20E0" w:rsidRDefault="00B97E43">
            <w:pPr>
              <w:pStyle w:val="TableTextRight"/>
            </w:pPr>
            <w:r>
              <w:t>0</w:t>
            </w:r>
          </w:p>
        </w:tc>
      </w:tr>
      <w:tr w:rsidR="00AD20E0" w14:paraId="4037B11A" w14:textId="77777777">
        <w:trPr>
          <w:jc w:val="right"/>
        </w:trPr>
        <w:tc>
          <w:tcPr>
            <w:tcW w:w="2682" w:type="dxa"/>
            <w:vAlign w:val="center"/>
          </w:tcPr>
          <w:p w14:paraId="31B2D6E8" w14:textId="77777777" w:rsidR="00AD20E0" w:rsidRDefault="003603A3">
            <w:pPr>
              <w:pStyle w:val="TableHeadingRight"/>
            </w:pPr>
            <w:r>
              <w:t>Shipping:</w:t>
            </w:r>
          </w:p>
        </w:tc>
        <w:tc>
          <w:tcPr>
            <w:tcW w:w="1440" w:type="dxa"/>
            <w:vAlign w:val="center"/>
          </w:tcPr>
          <w:p w14:paraId="34EB415F" w14:textId="77777777" w:rsidR="00AD20E0" w:rsidRDefault="00B97E43">
            <w:pPr>
              <w:pStyle w:val="TableTextRight"/>
            </w:pPr>
            <w:r>
              <w:t>0</w:t>
            </w:r>
          </w:p>
        </w:tc>
      </w:tr>
      <w:tr w:rsidR="00AD20E0" w14:paraId="439EA646" w14:textId="77777777">
        <w:trPr>
          <w:jc w:val="right"/>
        </w:trPr>
        <w:tc>
          <w:tcPr>
            <w:tcW w:w="2682" w:type="dxa"/>
            <w:vAlign w:val="center"/>
          </w:tcPr>
          <w:p w14:paraId="3392193F" w14:textId="77777777" w:rsidR="00AD20E0" w:rsidRDefault="003603A3">
            <w:pPr>
              <w:pStyle w:val="TableHeadingRight"/>
            </w:pPr>
            <w:r>
              <w:t>Miscellaneous:</w:t>
            </w:r>
          </w:p>
        </w:tc>
        <w:tc>
          <w:tcPr>
            <w:tcW w:w="1440" w:type="dxa"/>
            <w:vAlign w:val="center"/>
          </w:tcPr>
          <w:p w14:paraId="06DF67D2" w14:textId="77777777" w:rsidR="00AD20E0" w:rsidRDefault="00B97E43">
            <w:pPr>
              <w:pStyle w:val="TableTextRight"/>
            </w:pPr>
            <w:r>
              <w:t>0</w:t>
            </w:r>
          </w:p>
        </w:tc>
      </w:tr>
      <w:tr w:rsidR="00AD20E0" w14:paraId="2C502767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682" w:type="dxa"/>
            <w:vAlign w:val="center"/>
          </w:tcPr>
          <w:p w14:paraId="385DB41B" w14:textId="77777777" w:rsidR="00AD20E0" w:rsidRDefault="003603A3">
            <w:pPr>
              <w:pStyle w:val="TableHeadingRight"/>
            </w:pPr>
            <w:bookmarkStart w:id="0" w:name="_GoBack"/>
            <w:r>
              <w:t>Balance Due:</w:t>
            </w:r>
          </w:p>
        </w:tc>
        <w:tc>
          <w:tcPr>
            <w:tcW w:w="1440" w:type="dxa"/>
            <w:vAlign w:val="center"/>
          </w:tcPr>
          <w:p w14:paraId="7DD34021" w14:textId="6F406B76" w:rsidR="00AD20E0" w:rsidRDefault="003A2C27">
            <w:pPr>
              <w:pStyle w:val="TableTextRight"/>
            </w:pPr>
            <w:r>
              <w:t>475.00</w:t>
            </w:r>
          </w:p>
        </w:tc>
      </w:tr>
      <w:bookmarkEnd w:id="0"/>
    </w:tbl>
    <w:p w14:paraId="1A04662C" w14:textId="77777777" w:rsidR="00AD20E0" w:rsidRDefault="00AD20E0"/>
    <w:sectPr w:rsidR="00AD20E0" w:rsidSect="00AD20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1E495" w14:textId="77777777" w:rsidR="00595AE6" w:rsidRDefault="00595AE6">
      <w:r>
        <w:separator/>
      </w:r>
    </w:p>
  </w:endnote>
  <w:endnote w:type="continuationSeparator" w:id="0">
    <w:p w14:paraId="4C2F102C" w14:textId="77777777" w:rsidR="00595AE6" w:rsidRDefault="0059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161EA" w14:textId="77777777" w:rsidR="00A62DBF" w:rsidRDefault="00A62DB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E1F9A" w14:textId="77777777" w:rsidR="005264DC" w:rsidRDefault="005264DC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A2C27">
      <w:rPr>
        <w:noProof/>
      </w:rPr>
      <w:t>2</w:t>
    </w:r>
    <w:r>
      <w:rPr>
        <w:noProof/>
      </w:rPr>
      <w:fldChar w:fldCharType="end"/>
    </w:r>
  </w:p>
  <w:p w14:paraId="2E4F22A0" w14:textId="77777777" w:rsidR="005264DC" w:rsidRDefault="005264DC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F4334" w14:textId="77777777" w:rsidR="00A62DBF" w:rsidRDefault="00A62D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E38E5" w14:textId="77777777" w:rsidR="00595AE6" w:rsidRDefault="00595AE6">
      <w:r>
        <w:separator/>
      </w:r>
    </w:p>
  </w:footnote>
  <w:footnote w:type="continuationSeparator" w:id="0">
    <w:p w14:paraId="6D4EF28A" w14:textId="77777777" w:rsidR="00595AE6" w:rsidRDefault="00595A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67CCF" w14:textId="77777777" w:rsidR="00A62DBF" w:rsidRDefault="00A62D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D9B1" w14:textId="77777777" w:rsidR="00A62DBF" w:rsidRDefault="00A62DB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5264DC" w14:paraId="55DD8ED9" w14:textId="77777777">
      <w:tc>
        <w:tcPr>
          <w:tcW w:w="11016" w:type="dxa"/>
        </w:tcPr>
        <w:p w14:paraId="1201125C" w14:textId="77777777" w:rsidR="005264DC" w:rsidRDefault="005264DC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5264DC" w14:paraId="3BDC621E" w14:textId="77777777" w:rsidTr="00877B9E">
            <w:tc>
              <w:tcPr>
                <w:tcW w:w="10771" w:type="dxa"/>
              </w:tcPr>
              <w:p w14:paraId="4E2A0134" w14:textId="77777777" w:rsidR="005264DC" w:rsidRDefault="005264DC" w:rsidP="00877B9E">
                <w:pPr>
                  <w:pStyle w:val="NoSpaceBetween"/>
                  <w:jc w:val="center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5264DC" w14:paraId="2F4D630C" w14:textId="77777777" w:rsidTr="00877B9E">
                  <w:trPr>
                    <w:trHeight w:val="2142"/>
                  </w:trPr>
                  <w:tc>
                    <w:tcPr>
                      <w:tcW w:w="2967" w:type="pct"/>
                    </w:tcPr>
                    <w:p w14:paraId="3C7D010E" w14:textId="77777777" w:rsidR="005264DC" w:rsidRDefault="005264DC" w:rsidP="00877B9E">
                      <w:pPr>
                        <w:pStyle w:val="Header-Left"/>
                        <w:ind w:left="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986E5A" wp14:editId="1DCE4C16">
                            <wp:extent cx="3935186" cy="1285234"/>
                            <wp:effectExtent l="0" t="0" r="1905" b="0"/>
                            <wp:docPr id="1" name="Picture 1" descr="Macintosh HD:Users:rgeorgan:Dropbox:Race Works Gruppetto:Logos:RWGruppetto-02.ep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rgeorgan:Dropbox:Race Works Gruppetto:Logos:RWGruppetto-02.ep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8269" cy="12862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2033" w:type="pct"/>
                    </w:tcPr>
                    <w:p w14:paraId="229E55C6" w14:textId="77777777" w:rsidR="005264DC" w:rsidRDefault="005264DC" w:rsidP="00877B9E">
                      <w:pPr>
                        <w:pStyle w:val="Header-Right"/>
                        <w:jc w:val="center"/>
                        <w:rPr>
                          <w:sz w:val="22"/>
                        </w:rPr>
                      </w:pPr>
                      <w:r w:rsidRPr="00877B9E">
                        <w:rPr>
                          <w:sz w:val="22"/>
                        </w:rPr>
                        <w:t>Race Works Gruppetto, LLC</w:t>
                      </w:r>
                      <w:r w:rsidRPr="00877B9E">
                        <w:rPr>
                          <w:sz w:val="22"/>
                        </w:rPr>
                        <w:br/>
                      </w:r>
                      <w:r w:rsidRPr="00877B9E">
                        <w:rPr>
                          <w:i/>
                          <w:sz w:val="22"/>
                        </w:rPr>
                        <w:t>Race Timing and Scoring</w:t>
                      </w:r>
                    </w:p>
                    <w:p w14:paraId="403963D5" w14:textId="1D68CE12" w:rsidR="00A62DBF" w:rsidRDefault="005264DC" w:rsidP="00C07AE3">
                      <w:pPr>
                        <w:pStyle w:val="Header-Right"/>
                        <w:jc w:val="center"/>
                        <w:rPr>
                          <w:sz w:val="22"/>
                        </w:rPr>
                      </w:pPr>
                      <w:r w:rsidRPr="00877B9E">
                        <w:rPr>
                          <w:sz w:val="22"/>
                        </w:rPr>
                        <w:br/>
                      </w:r>
                      <w:r w:rsidR="00C07AE3">
                        <w:rPr>
                          <w:sz w:val="22"/>
                        </w:rPr>
                        <w:t xml:space="preserve">33158 N Shannon </w:t>
                      </w:r>
                      <w:proofErr w:type="spellStart"/>
                      <w:r w:rsidR="00C07AE3">
                        <w:rPr>
                          <w:sz w:val="22"/>
                        </w:rPr>
                        <w:t>Dr</w:t>
                      </w:r>
                      <w:proofErr w:type="spellEnd"/>
                    </w:p>
                    <w:p w14:paraId="58B650B2" w14:textId="461EC9D6" w:rsidR="00C07AE3" w:rsidRDefault="00C07AE3" w:rsidP="00C07AE3">
                      <w:pPr>
                        <w:pStyle w:val="Header-Right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Grayslake, IL 60030</w:t>
                      </w:r>
                    </w:p>
                    <w:p w14:paraId="416A8A6E" w14:textId="77777777" w:rsidR="005264DC" w:rsidRDefault="005264DC" w:rsidP="00877B9E">
                      <w:pPr>
                        <w:pStyle w:val="Header-Right"/>
                        <w:jc w:val="center"/>
                      </w:pPr>
                      <w:r w:rsidRPr="00877B9E">
                        <w:rPr>
                          <w:sz w:val="22"/>
                        </w:rPr>
                        <w:br/>
                        <w:t>240-364-4910 or 443-286-6100</w:t>
                      </w:r>
                      <w:r w:rsidRPr="00877B9E">
                        <w:rPr>
                          <w:sz w:val="22"/>
                        </w:rPr>
                        <w:br/>
                      </w:r>
                      <w:hyperlink r:id="rId2" w:history="1">
                        <w:r w:rsidRPr="00877B9E">
                          <w:rPr>
                            <w:rStyle w:val="Hyperlink"/>
                            <w:sz w:val="22"/>
                          </w:rPr>
                          <w:t>info@raceworksgruppetto.com</w:t>
                        </w:r>
                      </w:hyperlink>
                      <w:r w:rsidRPr="00877B9E">
                        <w:rPr>
                          <w:sz w:val="22"/>
                        </w:rPr>
                        <w:br/>
                      </w:r>
                      <w:hyperlink r:id="rId3" w:history="1">
                        <w:r w:rsidRPr="00877B9E">
                          <w:rPr>
                            <w:rStyle w:val="Hyperlink"/>
                            <w:sz w:val="22"/>
                          </w:rPr>
                          <w:t>http://www.RaceWorksGruppetto.com</w:t>
                        </w:r>
                      </w:hyperlink>
                    </w:p>
                  </w:tc>
                </w:tr>
              </w:tbl>
              <w:p w14:paraId="46DD88F8" w14:textId="6542936E" w:rsidR="005264DC" w:rsidRDefault="005264DC" w:rsidP="00877B9E">
                <w:pPr>
                  <w:pStyle w:val="NoSpaceBetween"/>
                  <w:jc w:val="center"/>
                </w:pPr>
              </w:p>
            </w:tc>
          </w:tr>
        </w:tbl>
        <w:p w14:paraId="10ACF271" w14:textId="77777777" w:rsidR="005264DC" w:rsidRDefault="005264DC">
          <w:pPr>
            <w:pStyle w:val="NoSpaceBetween"/>
          </w:pPr>
        </w:p>
      </w:tc>
    </w:tr>
  </w:tbl>
  <w:p w14:paraId="2FBE04B5" w14:textId="77777777" w:rsidR="005264DC" w:rsidRDefault="005264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A6EC5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CA4BC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F8C3C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C20F3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C44A5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0012D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C6D7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EE1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721A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DA6D6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77B9E"/>
    <w:rsid w:val="00026B72"/>
    <w:rsid w:val="000A11AC"/>
    <w:rsid w:val="000B1E26"/>
    <w:rsid w:val="00135541"/>
    <w:rsid w:val="001E4973"/>
    <w:rsid w:val="0020798C"/>
    <w:rsid w:val="00354420"/>
    <w:rsid w:val="003603A3"/>
    <w:rsid w:val="00364D1A"/>
    <w:rsid w:val="003A2C27"/>
    <w:rsid w:val="003A4DE8"/>
    <w:rsid w:val="00431200"/>
    <w:rsid w:val="004B73DE"/>
    <w:rsid w:val="004D18D5"/>
    <w:rsid w:val="004E0F2E"/>
    <w:rsid w:val="00504F0C"/>
    <w:rsid w:val="005264DC"/>
    <w:rsid w:val="00595AE6"/>
    <w:rsid w:val="006E5AF4"/>
    <w:rsid w:val="00703922"/>
    <w:rsid w:val="0085193B"/>
    <w:rsid w:val="00877B9E"/>
    <w:rsid w:val="008C5662"/>
    <w:rsid w:val="009D600B"/>
    <w:rsid w:val="00A62DBF"/>
    <w:rsid w:val="00AD20E0"/>
    <w:rsid w:val="00AF390A"/>
    <w:rsid w:val="00B97E43"/>
    <w:rsid w:val="00C07AE3"/>
    <w:rsid w:val="00D57FFE"/>
    <w:rsid w:val="00FD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4E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D20E0"/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qFormat/>
    <w:rsid w:val="00AD20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D20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D20E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20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20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20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20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20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20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20E0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AD20E0"/>
    <w:rPr>
      <w:color w:val="4B5A60" w:themeColor="text2"/>
      <w:sz w:val="20"/>
      <w:szCs w:val="24"/>
    </w:rPr>
  </w:style>
  <w:style w:type="paragraph" w:styleId="Footer">
    <w:name w:val="footer"/>
    <w:basedOn w:val="Normal"/>
    <w:link w:val="FooterChar"/>
    <w:rsid w:val="00AD20E0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FooterChar">
    <w:name w:val="Footer Char"/>
    <w:basedOn w:val="DefaultParagraphFont"/>
    <w:link w:val="Footer"/>
    <w:rsid w:val="00AD20E0"/>
    <w:rPr>
      <w:color w:val="7C8F97" w:themeColor="accent1"/>
      <w:sz w:val="20"/>
      <w:szCs w:val="16"/>
    </w:rPr>
  </w:style>
  <w:style w:type="paragraph" w:customStyle="1" w:styleId="Header-Left">
    <w:name w:val="Header-Left"/>
    <w:basedOn w:val="Normal"/>
    <w:rsid w:val="00AD20E0"/>
    <w:pPr>
      <w:spacing w:before="400" w:after="400"/>
      <w:ind w:left="216"/>
    </w:pPr>
    <w:rPr>
      <w:rFonts w:asciiTheme="majorHAnsi" w:eastAsiaTheme="majorEastAsia" w:hAnsiTheme="majorHAnsi"/>
      <w:color w:val="4B5A60" w:themeColor="text2"/>
      <w:sz w:val="40"/>
    </w:rPr>
  </w:style>
  <w:style w:type="paragraph" w:customStyle="1" w:styleId="Header-Right">
    <w:name w:val="Header-Right"/>
    <w:basedOn w:val="Normal"/>
    <w:rsid w:val="00AD20E0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table" w:customStyle="1" w:styleId="BodyTable">
    <w:name w:val="Body Table"/>
    <w:basedOn w:val="TableNormal"/>
    <w:rsid w:val="00AD20E0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paragraph" w:customStyle="1" w:styleId="TableText">
    <w:name w:val="Table Text"/>
    <w:basedOn w:val="BodyText"/>
    <w:rsid w:val="00AD20E0"/>
    <w:rPr>
      <w:sz w:val="18"/>
    </w:rPr>
  </w:style>
  <w:style w:type="paragraph" w:styleId="BodyText">
    <w:name w:val="Body Text"/>
    <w:basedOn w:val="Normal"/>
    <w:link w:val="BodyTextChar"/>
    <w:rsid w:val="00AD20E0"/>
    <w:pPr>
      <w:spacing w:before="60" w:after="6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AD20E0"/>
    <w:rPr>
      <w:color w:val="404040" w:themeColor="text1" w:themeTint="BF"/>
      <w:sz w:val="20"/>
      <w:szCs w:val="20"/>
    </w:rPr>
  </w:style>
  <w:style w:type="paragraph" w:customStyle="1" w:styleId="HeaderTableHeading">
    <w:name w:val="Header Table Heading"/>
    <w:basedOn w:val="BodyText"/>
    <w:rsid w:val="00AD20E0"/>
    <w:rPr>
      <w:color w:val="7C8F97" w:themeColor="accent1"/>
    </w:rPr>
  </w:style>
  <w:style w:type="paragraph" w:customStyle="1" w:styleId="SpaceBetween">
    <w:name w:val="Space Between"/>
    <w:basedOn w:val="Normal"/>
    <w:rsid w:val="00AD20E0"/>
    <w:pPr>
      <w:spacing w:before="300"/>
      <w:ind w:left="72"/>
    </w:pPr>
    <w:rPr>
      <w:color w:val="7C8F97" w:themeColor="accent1"/>
    </w:rPr>
  </w:style>
  <w:style w:type="paragraph" w:customStyle="1" w:styleId="DocumentHeading">
    <w:name w:val="Document Heading"/>
    <w:basedOn w:val="Normal"/>
    <w:rsid w:val="00AD20E0"/>
    <w:pPr>
      <w:spacing w:before="200" w:after="200"/>
      <w:jc w:val="right"/>
    </w:pPr>
    <w:rPr>
      <w:color w:val="7C8F97" w:themeColor="accent1"/>
      <w:sz w:val="72"/>
      <w:szCs w:val="72"/>
    </w:rPr>
  </w:style>
  <w:style w:type="table" w:customStyle="1" w:styleId="HostTable-Borderless">
    <w:name w:val="Host Table - Borderless"/>
    <w:basedOn w:val="TableNormal"/>
    <w:rsid w:val="00AD20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InvoiceTable">
    <w:name w:val="Invoice Table"/>
    <w:basedOn w:val="TableNormal"/>
    <w:rsid w:val="00AD20E0"/>
    <w:tblPr>
      <w:tblInd w:w="72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Normal"/>
    <w:rsid w:val="00AD20E0"/>
    <w:pPr>
      <w:spacing w:before="60" w:after="60"/>
      <w:jc w:val="center"/>
    </w:pPr>
    <w:rPr>
      <w:sz w:val="18"/>
      <w:szCs w:val="20"/>
    </w:rPr>
  </w:style>
  <w:style w:type="paragraph" w:customStyle="1" w:styleId="TableHeadingRight">
    <w:name w:val="Table Heading Right"/>
    <w:basedOn w:val="Normal"/>
    <w:rsid w:val="00AD20E0"/>
    <w:pPr>
      <w:spacing w:before="60" w:after="60"/>
      <w:jc w:val="right"/>
    </w:pPr>
    <w:rPr>
      <w:sz w:val="18"/>
      <w:szCs w:val="20"/>
    </w:rPr>
  </w:style>
  <w:style w:type="paragraph" w:customStyle="1" w:styleId="TableHeadingSmall">
    <w:name w:val="Table Heading Small"/>
    <w:basedOn w:val="Normal"/>
    <w:rsid w:val="00AD20E0"/>
    <w:pPr>
      <w:spacing w:before="20" w:after="20"/>
    </w:pPr>
    <w:rPr>
      <w:sz w:val="16"/>
      <w:szCs w:val="16"/>
    </w:rPr>
  </w:style>
  <w:style w:type="paragraph" w:customStyle="1" w:styleId="TableTextCenter">
    <w:name w:val="Table Text Center"/>
    <w:basedOn w:val="BodyText"/>
    <w:rsid w:val="00AD20E0"/>
    <w:pPr>
      <w:spacing w:before="40" w:after="40"/>
      <w:jc w:val="center"/>
    </w:pPr>
    <w:rPr>
      <w:sz w:val="18"/>
    </w:rPr>
  </w:style>
  <w:style w:type="paragraph" w:customStyle="1" w:styleId="TableTextRight">
    <w:name w:val="Table Text Right"/>
    <w:basedOn w:val="BodyText"/>
    <w:rsid w:val="00AD20E0"/>
    <w:pPr>
      <w:spacing w:before="40" w:after="40"/>
      <w:ind w:right="180"/>
      <w:jc w:val="right"/>
    </w:pPr>
    <w:rPr>
      <w:sz w:val="18"/>
    </w:rPr>
  </w:style>
  <w:style w:type="table" w:customStyle="1" w:styleId="OutsideTable-Header">
    <w:name w:val="Outside Table - Header"/>
    <w:basedOn w:val="TableNormal"/>
    <w:rsid w:val="00AD20E0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AD20E0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AD20E0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TableNormal"/>
    <w:rsid w:val="00AD20E0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AD2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20E0"/>
    <w:rPr>
      <w:rFonts w:ascii="Tahoma" w:hAnsi="Tahoma" w:cs="Tahoma"/>
      <w:color w:val="404040" w:themeColor="text1" w:themeTint="BF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AD20E0"/>
  </w:style>
  <w:style w:type="paragraph" w:styleId="BlockText">
    <w:name w:val="Block Text"/>
    <w:basedOn w:val="Normal"/>
    <w:semiHidden/>
    <w:unhideWhenUsed/>
    <w:rsid w:val="00AD20E0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2">
    <w:name w:val="Body Text 2"/>
    <w:basedOn w:val="Normal"/>
    <w:link w:val="BodyText2Char"/>
    <w:semiHidden/>
    <w:unhideWhenUsed/>
    <w:rsid w:val="00AD20E0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AD20E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D20E0"/>
    <w:rPr>
      <w:color w:val="404040" w:themeColor="text1" w:themeTint="BF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D20E0"/>
    <w:pPr>
      <w:spacing w:before="0" w:after="0"/>
      <w:ind w:firstLine="360"/>
    </w:pPr>
    <w:rPr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AD20E0"/>
    <w:rPr>
      <w:color w:val="404040" w:themeColor="text1" w:themeTint="BF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AD20E0"/>
    <w:rPr>
      <w:color w:val="404040" w:themeColor="text1" w:themeTint="BF"/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AD20E0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AD20E0"/>
    <w:rPr>
      <w:color w:val="404040" w:themeColor="text1" w:themeTint="BF"/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AD20E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D20E0"/>
    <w:rPr>
      <w:color w:val="404040" w:themeColor="text1" w:themeTint="BF"/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AD20E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D20E0"/>
    <w:rPr>
      <w:color w:val="404040" w:themeColor="text1" w:themeTint="BF"/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AD20E0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AD20E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D20E0"/>
    <w:rPr>
      <w:color w:val="404040" w:themeColor="text1" w:themeTint="BF"/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AD20E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20E0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D2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20E0"/>
    <w:rPr>
      <w:b/>
      <w:bCs/>
      <w:color w:val="404040" w:themeColor="text1" w:themeTint="BF"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AD20E0"/>
  </w:style>
  <w:style w:type="character" w:customStyle="1" w:styleId="DateChar">
    <w:name w:val="Date Char"/>
    <w:basedOn w:val="DefaultParagraphFont"/>
    <w:link w:val="Date"/>
    <w:semiHidden/>
    <w:rsid w:val="00AD20E0"/>
    <w:rPr>
      <w:color w:val="404040" w:themeColor="text1" w:themeTint="BF"/>
      <w:sz w:val="20"/>
    </w:rPr>
  </w:style>
  <w:style w:type="paragraph" w:styleId="DocumentMap">
    <w:name w:val="Document Map"/>
    <w:basedOn w:val="Normal"/>
    <w:link w:val="DocumentMapChar"/>
    <w:semiHidden/>
    <w:unhideWhenUsed/>
    <w:rsid w:val="00AD20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D20E0"/>
    <w:rPr>
      <w:rFonts w:ascii="Tahoma" w:hAnsi="Tahoma" w:cs="Tahoma"/>
      <w:color w:val="404040" w:themeColor="text1" w:themeTint="BF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D20E0"/>
  </w:style>
  <w:style w:type="character" w:customStyle="1" w:styleId="E-mailSignatureChar">
    <w:name w:val="E-mail Signature Char"/>
    <w:basedOn w:val="DefaultParagraphFont"/>
    <w:link w:val="E-mailSignature"/>
    <w:semiHidden/>
    <w:rsid w:val="00AD20E0"/>
    <w:rPr>
      <w:color w:val="404040" w:themeColor="text1" w:themeTint="BF"/>
      <w:sz w:val="20"/>
    </w:rPr>
  </w:style>
  <w:style w:type="paragraph" w:styleId="EndnoteText">
    <w:name w:val="endnote text"/>
    <w:basedOn w:val="Normal"/>
    <w:link w:val="EndnoteTextChar"/>
    <w:semiHidden/>
    <w:unhideWhenUsed/>
    <w:rsid w:val="00AD20E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20E0"/>
    <w:rPr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semiHidden/>
    <w:unhideWhenUsed/>
    <w:rsid w:val="00AD20E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D20E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AD20E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D20E0"/>
    <w:rPr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D20E0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D20E0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D20E0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AD20E0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AD20E0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AD20E0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AD20E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AD20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D20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AD20E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D20E0"/>
    <w:rPr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AD20E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20E0"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AD20E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AD20E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AD20E0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AD20E0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AD20E0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AD20E0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AD20E0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AD20E0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AD20E0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AD20E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D20E0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AD20E0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AD20E0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AD20E0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AD20E0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D20E0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AD20E0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D20E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D20E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AD20E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AD20E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AD20E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AD20E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AD20E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AD20E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AD20E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AD20E0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AD20E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AD20E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AD20E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AD20E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AD20E0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AD20E0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AD20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D20E0"/>
    <w:rPr>
      <w:rFonts w:ascii="Consolas" w:hAnsi="Consolas"/>
      <w:color w:val="404040" w:themeColor="text1" w:themeTint="BF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AD20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D20E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Spacing">
    <w:name w:val="No Spacing"/>
    <w:qFormat/>
    <w:rsid w:val="00AD20E0"/>
    <w:rPr>
      <w:color w:val="404040" w:themeColor="text1" w:themeTint="BF"/>
      <w:sz w:val="20"/>
    </w:rPr>
  </w:style>
  <w:style w:type="paragraph" w:styleId="NormalWeb">
    <w:name w:val="Normal (Web)"/>
    <w:basedOn w:val="Normal"/>
    <w:semiHidden/>
    <w:unhideWhenUsed/>
    <w:rsid w:val="00AD20E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AD20E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D20E0"/>
  </w:style>
  <w:style w:type="character" w:customStyle="1" w:styleId="NoteHeadingChar">
    <w:name w:val="Note Heading Char"/>
    <w:basedOn w:val="DefaultParagraphFont"/>
    <w:link w:val="NoteHeading"/>
    <w:semiHidden/>
    <w:rsid w:val="00AD20E0"/>
    <w:rPr>
      <w:color w:val="404040" w:themeColor="text1" w:themeTint="BF"/>
      <w:sz w:val="20"/>
    </w:rPr>
  </w:style>
  <w:style w:type="paragraph" w:styleId="PlainText">
    <w:name w:val="Plain Text"/>
    <w:basedOn w:val="Normal"/>
    <w:link w:val="PlainTextChar"/>
    <w:semiHidden/>
    <w:unhideWhenUsed/>
    <w:rsid w:val="00AD20E0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D20E0"/>
    <w:rPr>
      <w:rFonts w:ascii="Consolas" w:hAnsi="Consolas"/>
      <w:color w:val="404040" w:themeColor="text1" w:themeTint="BF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AD20E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AD20E0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D20E0"/>
  </w:style>
  <w:style w:type="character" w:customStyle="1" w:styleId="SalutationChar">
    <w:name w:val="Salutation Char"/>
    <w:basedOn w:val="DefaultParagraphFont"/>
    <w:link w:val="Salutation"/>
    <w:semiHidden/>
    <w:rsid w:val="00AD20E0"/>
    <w:rPr>
      <w:color w:val="404040" w:themeColor="text1" w:themeTint="BF"/>
      <w:sz w:val="20"/>
    </w:rPr>
  </w:style>
  <w:style w:type="paragraph" w:styleId="Signature">
    <w:name w:val="Signature"/>
    <w:basedOn w:val="Normal"/>
    <w:link w:val="SignatureChar"/>
    <w:semiHidden/>
    <w:unhideWhenUsed/>
    <w:rsid w:val="00AD20E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D20E0"/>
    <w:rPr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qFormat/>
    <w:rsid w:val="00AD20E0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D20E0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AD20E0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AD20E0"/>
  </w:style>
  <w:style w:type="paragraph" w:styleId="Title">
    <w:name w:val="Title"/>
    <w:basedOn w:val="Normal"/>
    <w:next w:val="Normal"/>
    <w:link w:val="TitleChar"/>
    <w:qFormat/>
    <w:rsid w:val="00AD20E0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D20E0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AD20E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AD20E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AD20E0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AD20E0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AD20E0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AD20E0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AD20E0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AD20E0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AD20E0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AD20E0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AD20E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77B9E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hyperlink" Target="mailto:info@raceworksgruppetto.com" TargetMode="External"/><Relationship Id="rId3" Type="http://schemas.openxmlformats.org/officeDocument/2006/relationships/hyperlink" Target="http://www.RaceWorksGruppett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oordinated%20Forms:Invoices:Capital%20Invoice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View:Coordinated Forms:Invoices:Capital Invoice.dotx</Template>
  <TotalTime>0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Georgantas</dc:creator>
  <cp:keywords/>
  <dc:description/>
  <cp:lastModifiedBy>Robert Georgantas</cp:lastModifiedBy>
  <cp:revision>2</cp:revision>
  <dcterms:created xsi:type="dcterms:W3CDTF">2017-05-01T14:36:00Z</dcterms:created>
  <dcterms:modified xsi:type="dcterms:W3CDTF">2017-05-01T14:36:00Z</dcterms:modified>
  <cp:category/>
</cp:coreProperties>
</file>